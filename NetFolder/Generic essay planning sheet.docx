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856" w:tblpY="2002"/>
        <w:tblW w:w="16019" w:type="dxa"/>
        <w:tblLook w:val="04A0" w:firstRow="1" w:lastRow="0" w:firstColumn="1" w:lastColumn="0" w:noHBand="0" w:noVBand="1"/>
      </w:tblPr>
      <w:tblGrid>
        <w:gridCol w:w="2405"/>
        <w:gridCol w:w="5812"/>
        <w:gridCol w:w="5675"/>
        <w:gridCol w:w="2127"/>
      </w:tblGrid>
      <w:tr w:rsidR="00900490" w:rsidTr="00900490">
        <w:trPr>
          <w:trHeight w:val="1126"/>
        </w:trPr>
        <w:tc>
          <w:tcPr>
            <w:tcW w:w="16019" w:type="dxa"/>
            <w:gridSpan w:val="4"/>
          </w:tcPr>
          <w:p w:rsidR="00900490" w:rsidRDefault="00900490" w:rsidP="00900490">
            <w:bookmarkStart w:id="0" w:name="_GoBack"/>
            <w:r>
              <w:t>INTRO</w:t>
            </w:r>
          </w:p>
          <w:p w:rsidR="00900490" w:rsidRDefault="00900490" w:rsidP="00900490"/>
          <w:p w:rsidR="00900490" w:rsidRDefault="00900490" w:rsidP="00900490"/>
          <w:p w:rsidR="00900490" w:rsidRDefault="00900490" w:rsidP="00900490"/>
        </w:tc>
      </w:tr>
      <w:tr w:rsidR="00900490" w:rsidTr="00831C16">
        <w:tc>
          <w:tcPr>
            <w:tcW w:w="2405" w:type="dxa"/>
          </w:tcPr>
          <w:p w:rsidR="00900490" w:rsidRDefault="00900490" w:rsidP="00900490">
            <w:r>
              <w:t>POINT</w:t>
            </w:r>
          </w:p>
        </w:tc>
        <w:tc>
          <w:tcPr>
            <w:tcW w:w="5812" w:type="dxa"/>
          </w:tcPr>
          <w:p w:rsidR="00900490" w:rsidRDefault="00900490" w:rsidP="00900490">
            <w:r>
              <w:t>ANALYSIS</w:t>
            </w:r>
          </w:p>
        </w:tc>
        <w:tc>
          <w:tcPr>
            <w:tcW w:w="5675" w:type="dxa"/>
          </w:tcPr>
          <w:p w:rsidR="00900490" w:rsidRDefault="00900490" w:rsidP="00900490">
            <w:r>
              <w:t>EVALUATION</w:t>
            </w:r>
          </w:p>
        </w:tc>
        <w:tc>
          <w:tcPr>
            <w:tcW w:w="2127" w:type="dxa"/>
          </w:tcPr>
          <w:p w:rsidR="00900490" w:rsidRDefault="00831C16" w:rsidP="00900490">
            <w:r>
              <w:t>Application</w:t>
            </w:r>
          </w:p>
        </w:tc>
      </w:tr>
      <w:tr w:rsidR="00E34037" w:rsidTr="00831C16">
        <w:tc>
          <w:tcPr>
            <w:tcW w:w="2405" w:type="dxa"/>
          </w:tcPr>
          <w:p w:rsidR="00E34037" w:rsidRDefault="00900490" w:rsidP="00900490">
            <w:r>
              <w:t>POINT 1</w:t>
            </w:r>
          </w:p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</w:tc>
        <w:tc>
          <w:tcPr>
            <w:tcW w:w="5812" w:type="dxa"/>
          </w:tcPr>
          <w:p w:rsidR="003356FF" w:rsidRDefault="003356FF" w:rsidP="00900490"/>
        </w:tc>
        <w:tc>
          <w:tcPr>
            <w:tcW w:w="5675" w:type="dxa"/>
          </w:tcPr>
          <w:p w:rsidR="003356FF" w:rsidRDefault="003356FF" w:rsidP="00900490"/>
        </w:tc>
        <w:tc>
          <w:tcPr>
            <w:tcW w:w="2127" w:type="dxa"/>
          </w:tcPr>
          <w:p w:rsidR="003356FF" w:rsidRDefault="003356FF" w:rsidP="00900490"/>
        </w:tc>
      </w:tr>
      <w:tr w:rsidR="00E34037" w:rsidTr="00831C16">
        <w:tc>
          <w:tcPr>
            <w:tcW w:w="2405" w:type="dxa"/>
          </w:tcPr>
          <w:p w:rsidR="00E34037" w:rsidRDefault="00900490" w:rsidP="00900490">
            <w:r>
              <w:t>POINT 2</w:t>
            </w:r>
          </w:p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</w:tc>
        <w:tc>
          <w:tcPr>
            <w:tcW w:w="5812" w:type="dxa"/>
          </w:tcPr>
          <w:p w:rsidR="003356FF" w:rsidRDefault="003356FF" w:rsidP="00900490"/>
        </w:tc>
        <w:tc>
          <w:tcPr>
            <w:tcW w:w="5675" w:type="dxa"/>
          </w:tcPr>
          <w:p w:rsidR="003356FF" w:rsidRDefault="003356FF" w:rsidP="00900490"/>
        </w:tc>
        <w:tc>
          <w:tcPr>
            <w:tcW w:w="2127" w:type="dxa"/>
          </w:tcPr>
          <w:p w:rsidR="003356FF" w:rsidRDefault="003356FF" w:rsidP="00900490"/>
        </w:tc>
      </w:tr>
      <w:tr w:rsidR="00E34037" w:rsidTr="00831C16">
        <w:tc>
          <w:tcPr>
            <w:tcW w:w="2405" w:type="dxa"/>
          </w:tcPr>
          <w:p w:rsidR="00E34037" w:rsidRDefault="00900490" w:rsidP="00900490">
            <w:r>
              <w:t>POINT 3</w:t>
            </w:r>
          </w:p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  <w:p w:rsidR="00E34037" w:rsidRDefault="00E34037" w:rsidP="00900490"/>
        </w:tc>
        <w:tc>
          <w:tcPr>
            <w:tcW w:w="5812" w:type="dxa"/>
          </w:tcPr>
          <w:p w:rsidR="003356FF" w:rsidRDefault="003356FF" w:rsidP="00900490"/>
        </w:tc>
        <w:tc>
          <w:tcPr>
            <w:tcW w:w="5675" w:type="dxa"/>
          </w:tcPr>
          <w:p w:rsidR="003356FF" w:rsidRDefault="003356FF" w:rsidP="00900490"/>
        </w:tc>
        <w:tc>
          <w:tcPr>
            <w:tcW w:w="2127" w:type="dxa"/>
          </w:tcPr>
          <w:p w:rsidR="003356FF" w:rsidRDefault="003356FF" w:rsidP="00900490"/>
        </w:tc>
      </w:tr>
      <w:tr w:rsidR="00900490" w:rsidTr="00900490">
        <w:tc>
          <w:tcPr>
            <w:tcW w:w="16019" w:type="dxa"/>
            <w:gridSpan w:val="4"/>
          </w:tcPr>
          <w:p w:rsidR="00900490" w:rsidRDefault="00900490" w:rsidP="00900490">
            <w:r>
              <w:t>CONCLUSION</w:t>
            </w:r>
          </w:p>
          <w:p w:rsidR="00900490" w:rsidRDefault="00900490" w:rsidP="00900490"/>
          <w:p w:rsidR="00900490" w:rsidRDefault="00900490" w:rsidP="00900490"/>
        </w:tc>
      </w:tr>
      <w:bookmarkEnd w:id="0"/>
    </w:tbl>
    <w:p w:rsidR="001D57DC" w:rsidRDefault="001D57DC"/>
    <w:sectPr w:rsidR="001D57DC" w:rsidSect="003356F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037" w:rsidRDefault="00E34037" w:rsidP="00E34037">
      <w:pPr>
        <w:spacing w:after="0" w:line="240" w:lineRule="auto"/>
      </w:pPr>
      <w:r>
        <w:separator/>
      </w:r>
    </w:p>
  </w:endnote>
  <w:endnote w:type="continuationSeparator" w:id="0">
    <w:p w:rsidR="00E34037" w:rsidRDefault="00E34037" w:rsidP="00E3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037" w:rsidRDefault="00E34037" w:rsidP="00E34037">
      <w:pPr>
        <w:spacing w:after="0" w:line="240" w:lineRule="auto"/>
      </w:pPr>
      <w:r>
        <w:separator/>
      </w:r>
    </w:p>
  </w:footnote>
  <w:footnote w:type="continuationSeparator" w:id="0">
    <w:p w:rsidR="00E34037" w:rsidRDefault="00E34037" w:rsidP="00E3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37" w:rsidRDefault="00E34037">
    <w:pPr>
      <w:pStyle w:val="Header"/>
    </w:pPr>
    <w:r w:rsidRPr="00E34037">
      <w:rPr>
        <w:rFonts w:eastAsiaTheme="minorEastAsia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BF2053" wp14:editId="11481694">
              <wp:simplePos x="0" y="0"/>
              <wp:positionH relativeFrom="margin">
                <wp:align>left</wp:align>
              </wp:positionH>
              <wp:positionV relativeFrom="paragraph">
                <wp:posOffset>215265</wp:posOffset>
              </wp:positionV>
              <wp:extent cx="8799195" cy="1404620"/>
              <wp:effectExtent l="0" t="0" r="20955" b="203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91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4037" w:rsidRDefault="00E34037" w:rsidP="00E34037">
                          <w:r>
                            <w:t>ESSAY TITLE: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BF20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16.95pt;width:692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">
              <v:textbox style="mso-fit-shape-to-text:t">
                <w:txbxContent>
                  <w:p w:rsidR="00E34037" w:rsidRDefault="00E34037" w:rsidP="00E34037">
                    <w:r>
                      <w:t>ESSAY TITLE: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FF"/>
    <w:rsid w:val="001D57DC"/>
    <w:rsid w:val="003356FF"/>
    <w:rsid w:val="00831C16"/>
    <w:rsid w:val="00900490"/>
    <w:rsid w:val="00E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783B72"/>
  <w15:chartTrackingRefBased/>
  <w15:docId w15:val="{F76AC3C1-57FC-4ED0-8888-E123702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37"/>
  </w:style>
  <w:style w:type="paragraph" w:styleId="Footer">
    <w:name w:val="footer"/>
    <w:basedOn w:val="Normal"/>
    <w:link w:val="FooterChar"/>
    <w:uiPriority w:val="99"/>
    <w:unhideWhenUsed/>
    <w:rsid w:val="00E34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28E27E66.dotm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O'Gorman</dc:creator>
  <cp:keywords/>
  <dc:description/>
  <cp:lastModifiedBy>Vicky O'Gorman</cp:lastModifiedBy>
  <cp:revision>3</cp:revision>
  <dcterms:created xsi:type="dcterms:W3CDTF">2018-02-22T09:09:00Z</dcterms:created>
  <dcterms:modified xsi:type="dcterms:W3CDTF">2018-05-17T12:29:00Z</dcterms:modified>
</cp:coreProperties>
</file>